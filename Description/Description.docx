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F97" w:rsidRDefault="007D1F97" w:rsidP="00F14604">
      <w:pPr>
        <w:jc w:val="center"/>
        <w:rPr>
          <w:rFonts w:ascii="Cambria" w:hAnsi="Cambria"/>
          <w:b/>
          <w:sz w:val="40"/>
          <w:szCs w:val="40"/>
          <w:shd w:val="pct15" w:color="auto" w:fill="FFFFFF"/>
        </w:rPr>
      </w:pPr>
      <w:r w:rsidRPr="004D3FCC">
        <w:rPr>
          <w:rFonts w:ascii="Cambria" w:eastAsia="Gungsuh" w:hAnsi="Cambria"/>
          <w:b/>
          <w:sz w:val="40"/>
          <w:szCs w:val="40"/>
          <w:shd w:val="pct15" w:color="auto" w:fill="FFFFFF"/>
        </w:rPr>
        <w:t>Logic Design and Synthesis</w:t>
      </w:r>
    </w:p>
    <w:p w:rsidR="007D1F97" w:rsidRPr="00D6137C" w:rsidRDefault="007D1F97" w:rsidP="00F14604">
      <w:pPr>
        <w:jc w:val="center"/>
        <w:rPr>
          <w:rFonts w:ascii="Cambria" w:hAnsi="Cambria"/>
          <w:b/>
          <w:sz w:val="40"/>
          <w:szCs w:val="40"/>
          <w:shd w:val="pct15" w:color="auto" w:fill="FFFFFF"/>
        </w:rPr>
      </w:pPr>
      <w:r>
        <w:rPr>
          <w:rFonts w:ascii="Cambria" w:hAnsi="Cambria"/>
          <w:b/>
          <w:sz w:val="32"/>
          <w:szCs w:val="32"/>
          <w:shd w:val="pct15" w:color="auto" w:fill="FFFFFF"/>
        </w:rPr>
        <w:t xml:space="preserve">Term </w:t>
      </w:r>
      <w:r w:rsidRPr="004D3FCC">
        <w:rPr>
          <w:rFonts w:ascii="Cambria" w:eastAsia="Gungsuh" w:hAnsi="Cambria"/>
          <w:b/>
          <w:sz w:val="32"/>
          <w:szCs w:val="32"/>
          <w:shd w:val="pct15" w:color="auto" w:fill="FFFFFF"/>
        </w:rPr>
        <w:t>Project</w:t>
      </w:r>
    </w:p>
    <w:p w:rsidR="007D1F97" w:rsidRPr="004D3FCC" w:rsidRDefault="007D1F97" w:rsidP="00EA090E">
      <w:pPr>
        <w:pBdr>
          <w:bottom w:val="single" w:sz="12" w:space="1" w:color="auto"/>
        </w:pBdr>
        <w:rPr>
          <w:rFonts w:ascii="Cambria" w:eastAsia="Gungsuh" w:hAnsi="Cambria"/>
          <w:b/>
          <w:sz w:val="32"/>
          <w:szCs w:val="32"/>
        </w:rPr>
      </w:pPr>
      <w:r w:rsidRPr="004D3FCC">
        <w:rPr>
          <w:rFonts w:ascii="Cambria" w:eastAsia="Gungsuh" w:hAnsi="Cambria"/>
          <w:b/>
          <w:sz w:val="32"/>
          <w:szCs w:val="32"/>
        </w:rPr>
        <w:t>Project specification</w:t>
      </w:r>
    </w:p>
    <w:p w:rsidR="007D1F97" w:rsidRDefault="007D1F97">
      <w:pPr>
        <w:rPr>
          <w:rFonts w:ascii="Cambria" w:hAnsi="Cambria"/>
        </w:rPr>
      </w:pPr>
      <w:r>
        <w:rPr>
          <w:rFonts w:ascii="Cambria" w:hAnsi="Cambria"/>
        </w:rPr>
        <w:t xml:space="preserve">Teacher will </w:t>
      </w:r>
      <w:r w:rsidRPr="00B311E8">
        <w:rPr>
          <w:rFonts w:ascii="Cambria" w:hAnsi="Cambria"/>
        </w:rPr>
        <w:t>announce</w:t>
      </w:r>
      <w:r>
        <w:rPr>
          <w:rFonts w:ascii="Cambria" w:hAnsi="Cambria"/>
        </w:rPr>
        <w:t xml:space="preserve"> on class.</w:t>
      </w:r>
    </w:p>
    <w:p w:rsidR="007D1F97" w:rsidRDefault="007D1F97">
      <w:pPr>
        <w:rPr>
          <w:rFonts w:ascii="Cambria" w:hAnsi="Cambria"/>
        </w:rPr>
      </w:pPr>
    </w:p>
    <w:p w:rsidR="007D1F97" w:rsidRDefault="007D1F97">
      <w:pPr>
        <w:rPr>
          <w:rFonts w:ascii="Cambria" w:hAnsi="Cambria"/>
        </w:rPr>
      </w:pPr>
    </w:p>
    <w:p w:rsidR="007D1F97" w:rsidRDefault="007D1F97">
      <w:pPr>
        <w:rPr>
          <w:rFonts w:ascii="Cambria" w:hAnsi="Cambria"/>
        </w:rPr>
      </w:pPr>
    </w:p>
    <w:p w:rsidR="007D1F97" w:rsidRDefault="007D1F97">
      <w:pPr>
        <w:rPr>
          <w:rFonts w:ascii="Cambria" w:hAnsi="Cambria"/>
        </w:rPr>
      </w:pPr>
    </w:p>
    <w:p w:rsidR="007D1F97" w:rsidRDefault="007D1F97">
      <w:pPr>
        <w:rPr>
          <w:rFonts w:ascii="Cambria" w:hAnsi="Cambria"/>
        </w:rPr>
      </w:pPr>
    </w:p>
    <w:p w:rsidR="007D1F97" w:rsidRPr="00B311E8" w:rsidRDefault="007D1F97">
      <w:pPr>
        <w:rPr>
          <w:rFonts w:ascii="Cambria" w:hAnsi="Cambria"/>
        </w:rPr>
      </w:pPr>
    </w:p>
    <w:p w:rsidR="007D1F97" w:rsidRPr="004D3FCC" w:rsidRDefault="007D1F97">
      <w:pPr>
        <w:pBdr>
          <w:bottom w:val="single" w:sz="12" w:space="1" w:color="auto"/>
        </w:pBdr>
        <w:rPr>
          <w:rFonts w:ascii="Cambria" w:eastAsia="Gungsuh" w:hAnsi="Cambria"/>
          <w:b/>
          <w:sz w:val="32"/>
          <w:szCs w:val="32"/>
        </w:rPr>
      </w:pPr>
      <w:r w:rsidRPr="004D3FCC">
        <w:rPr>
          <w:rFonts w:ascii="Cambria" w:eastAsia="Gungsuh" w:hAnsi="Cambria"/>
          <w:b/>
          <w:sz w:val="32"/>
          <w:szCs w:val="32"/>
        </w:rPr>
        <w:t>Input Spec</w:t>
      </w:r>
    </w:p>
    <w:p w:rsidR="007D1F97" w:rsidRPr="004D3FCC" w:rsidRDefault="007D1F97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1. We will give th</w:t>
      </w:r>
      <w:r>
        <w:rPr>
          <w:rFonts w:ascii="Cambria" w:eastAsia="Gungsuh" w:hAnsi="Cambria"/>
        </w:rPr>
        <w:t>e parser of the project</w:t>
      </w:r>
      <w:r>
        <w:rPr>
          <w:rFonts w:ascii="Cambria" w:hAnsi="Cambria"/>
        </w:rPr>
        <w:t xml:space="preserve">(please </w:t>
      </w:r>
      <w:r w:rsidRPr="004D3FCC">
        <w:rPr>
          <w:rFonts w:ascii="Cambria" w:eastAsia="Gungsuh" w:hAnsi="Cambria"/>
        </w:rPr>
        <w:t xml:space="preserve">include </w:t>
      </w:r>
      <w:r w:rsidRPr="004D3FCC">
        <w:rPr>
          <w:rFonts w:ascii="Cambria" w:eastAsia="Gungsuh" w:hAnsi="Cambria"/>
          <w:color w:val="FF0000"/>
        </w:rPr>
        <w:t>parser.cpp</w:t>
      </w:r>
      <w:r>
        <w:rPr>
          <w:rFonts w:ascii="Cambria" w:hAnsi="Cambria"/>
          <w:color w:val="FF0000"/>
        </w:rPr>
        <w:t xml:space="preserve"> and parser.h</w:t>
      </w:r>
      <w:r w:rsidRPr="00081642">
        <w:rPr>
          <w:rFonts w:ascii="Cambria" w:hAnsi="Cambria"/>
          <w:color w:val="000000"/>
        </w:rPr>
        <w:t>)</w:t>
      </w:r>
      <w:r>
        <w:rPr>
          <w:rFonts w:ascii="Cambria" w:hAnsi="Cambria"/>
          <w:color w:val="000000"/>
        </w:rPr>
        <w:t xml:space="preserve"> or you can implement the parser yourself</w:t>
      </w:r>
      <w:r w:rsidRPr="004D3FCC">
        <w:rPr>
          <w:rFonts w:ascii="Cambria" w:eastAsia="Gungsuh" w:hAnsi="Cambria"/>
        </w:rPr>
        <w:t>.</w:t>
      </w:r>
    </w:p>
    <w:p w:rsidR="007D1F97" w:rsidRPr="004D3FCC" w:rsidRDefault="007D1F97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 xml:space="preserve">2. We will test your program using windows or linux command line , so you must use </w:t>
      </w:r>
      <w:r w:rsidRPr="004D3FCC">
        <w:rPr>
          <w:rFonts w:ascii="Cambria" w:eastAsia="Gungsuh" w:hAnsi="Cambria"/>
          <w:color w:val="FF0000"/>
        </w:rPr>
        <w:t>argc/argv</w:t>
      </w:r>
      <w:r w:rsidRPr="004D3FCC">
        <w:rPr>
          <w:rFonts w:ascii="Cambria" w:eastAsia="Gungsuh" w:hAnsi="Cambria"/>
        </w:rPr>
        <w:t xml:space="preserve"> method in main function of your C++ code.</w:t>
      </w:r>
    </w:p>
    <w:p w:rsidR="007D1F97" w:rsidRPr="004D3FCC" w:rsidRDefault="007D1F97" w:rsidP="00C04740">
      <w:pPr>
        <w:ind w:leftChars="300" w:left="31680"/>
        <w:rPr>
          <w:rFonts w:ascii="Cambria" w:eastAsia="Gungsuh" w:hAnsi="Cambria"/>
        </w:rPr>
      </w:pPr>
      <w:r>
        <w:rPr>
          <w:rFonts w:ascii="Cambria" w:hAnsi="Cambria"/>
        </w:rPr>
        <w:t>E</w:t>
      </w:r>
      <w:r w:rsidRPr="004D3FCC">
        <w:rPr>
          <w:rFonts w:ascii="Cambria" w:eastAsia="Gungsuh" w:hAnsi="Cambria"/>
        </w:rPr>
        <w:t xml:space="preserve">xample </w:t>
      </w:r>
      <w:r>
        <w:rPr>
          <w:rFonts w:ascii="Cambria" w:hAnsi="Cambria"/>
        </w:rPr>
        <w:t xml:space="preserve">for </w:t>
      </w:r>
      <w:r>
        <w:rPr>
          <w:rFonts w:ascii="Cambria" w:eastAsia="Gungsuh" w:hAnsi="Cambria"/>
        </w:rPr>
        <w:t>windows command line</w:t>
      </w:r>
      <w:r w:rsidRPr="004D3FCC">
        <w:rPr>
          <w:rFonts w:ascii="Cambria" w:eastAsia="Gungsuh" w:hAnsi="Cambria"/>
        </w:rPr>
        <w:t>:</w:t>
      </w:r>
    </w:p>
    <w:p w:rsidR="007D1F97" w:rsidRPr="004D3FCC" w:rsidRDefault="007D1F97" w:rsidP="00C04740">
      <w:pPr>
        <w:ind w:leftChars="300" w:left="31680" w:firstLine="480"/>
        <w:rPr>
          <w:rFonts w:ascii="Cambria" w:eastAsia="Gungsuh" w:hAnsi="Cambria"/>
          <w:color w:val="FFFFFF"/>
        </w:rPr>
      </w:pPr>
      <w:r w:rsidRPr="004D3FCC">
        <w:rPr>
          <w:rFonts w:ascii="Cambria" w:eastAsia="Gungsuh" w:hAnsi="Cambria"/>
          <w:color w:val="FFFFFF"/>
          <w:highlight w:val="black"/>
        </w:rPr>
        <w:t>&gt;./project1.exe  input.cnf</w:t>
      </w:r>
    </w:p>
    <w:p w:rsidR="007D1F97" w:rsidRPr="004D3FCC" w:rsidRDefault="007D1F97" w:rsidP="00C04740">
      <w:pPr>
        <w:ind w:leftChars="300" w:left="31680"/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argc/argv method:</w:t>
      </w:r>
    </w:p>
    <w:p w:rsidR="007D1F97" w:rsidRPr="004D3FCC" w:rsidRDefault="007D1F97" w:rsidP="00C04740">
      <w:pPr>
        <w:ind w:leftChars="400" w:left="31680"/>
        <w:rPr>
          <w:rFonts w:ascii="Cambria" w:eastAsia="Gungsuh" w:hAnsi="Cambria"/>
          <w:sz w:val="20"/>
          <w:szCs w:val="20"/>
        </w:rPr>
      </w:pPr>
      <w:r w:rsidRPr="004D3FCC">
        <w:rPr>
          <w:rFonts w:ascii="Cambria" w:eastAsia="Gungsuh" w:hAnsi="Cambria"/>
          <w:sz w:val="20"/>
          <w:szCs w:val="20"/>
        </w:rPr>
        <w:t>int main(int argc, char *argv[])</w:t>
      </w:r>
    </w:p>
    <w:p w:rsidR="007D1F97" w:rsidRPr="004D3FCC" w:rsidRDefault="007D1F97" w:rsidP="00C04740">
      <w:pPr>
        <w:ind w:leftChars="400" w:left="31680"/>
        <w:rPr>
          <w:rFonts w:ascii="Cambria" w:eastAsia="Gungsuh" w:hAnsi="Cambria"/>
          <w:sz w:val="20"/>
          <w:szCs w:val="20"/>
        </w:rPr>
      </w:pPr>
      <w:r w:rsidRPr="004D3FCC">
        <w:rPr>
          <w:rFonts w:ascii="Cambria" w:eastAsia="Gungsuh" w:hAnsi="Cambria"/>
          <w:sz w:val="20"/>
          <w:szCs w:val="20"/>
        </w:rPr>
        <w:t>{</w:t>
      </w:r>
    </w:p>
    <w:p w:rsidR="007D1F97" w:rsidRPr="004D3FCC" w:rsidRDefault="007D1F97" w:rsidP="00C04740">
      <w:pPr>
        <w:ind w:leftChars="400" w:left="31680"/>
        <w:rPr>
          <w:rFonts w:ascii="Cambria" w:eastAsia="Gungsuh" w:hAnsi="Cambria"/>
          <w:color w:val="9BBB59"/>
          <w:sz w:val="20"/>
          <w:szCs w:val="20"/>
        </w:rPr>
      </w:pPr>
      <w:r w:rsidRPr="004D3FCC">
        <w:rPr>
          <w:rFonts w:ascii="Cambria" w:eastAsia="Gungsuh" w:hAnsi="Cambria"/>
          <w:color w:val="9BBB59"/>
          <w:sz w:val="20"/>
          <w:szCs w:val="20"/>
        </w:rPr>
        <w:t>//your code</w:t>
      </w:r>
    </w:p>
    <w:p w:rsidR="007D1F97" w:rsidRPr="004D3FCC" w:rsidRDefault="007D1F97" w:rsidP="00C04740">
      <w:pPr>
        <w:ind w:leftChars="400" w:left="31680"/>
        <w:rPr>
          <w:rFonts w:ascii="Cambria" w:eastAsia="Gungsuh" w:hAnsi="Cambria"/>
          <w:sz w:val="20"/>
          <w:szCs w:val="20"/>
        </w:rPr>
      </w:pPr>
      <w:r w:rsidRPr="004D3FCC">
        <w:rPr>
          <w:rFonts w:ascii="Cambria" w:eastAsia="Gungsuh" w:hAnsi="Cambria"/>
          <w:sz w:val="20"/>
          <w:szCs w:val="20"/>
        </w:rPr>
        <w:t>}</w:t>
      </w:r>
    </w:p>
    <w:p w:rsidR="007D1F97" w:rsidRPr="004D3FCC" w:rsidRDefault="007D1F97" w:rsidP="007F2347">
      <w:pPr>
        <w:rPr>
          <w:rFonts w:ascii="Cambria" w:eastAsia="Gungsuh" w:hAnsi="Cambria"/>
        </w:rPr>
      </w:pPr>
    </w:p>
    <w:p w:rsidR="007D1F97" w:rsidRPr="00081642" w:rsidRDefault="007D1F97" w:rsidP="007F2347">
      <w:pPr>
        <w:rPr>
          <w:rFonts w:ascii="Cambria" w:eastAsia="Gungsuh" w:hAnsi="Cambria"/>
        </w:rPr>
      </w:pPr>
      <w:r w:rsidRPr="00081642">
        <w:rPr>
          <w:rFonts w:ascii="Cambria" w:eastAsia="Gungsuh" w:hAnsi="Cambria"/>
        </w:rPr>
        <w:t>3. input</w:t>
      </w:r>
      <w:r w:rsidRPr="00081642">
        <w:rPr>
          <w:rFonts w:ascii="Cambria" w:hAnsi="Cambria"/>
        </w:rPr>
        <w:t xml:space="preserve"> </w:t>
      </w:r>
      <w:r w:rsidRPr="00081642">
        <w:rPr>
          <w:rFonts w:ascii="Cambria" w:eastAsia="Gungsuh" w:hAnsi="Cambria"/>
        </w:rPr>
        <w:t>file format:</w:t>
      </w:r>
    </w:p>
    <w:p w:rsidR="007D1F97" w:rsidRPr="00D6137C" w:rsidRDefault="007D1F97" w:rsidP="00C04740">
      <w:pPr>
        <w:ind w:leftChars="200" w:left="31680"/>
        <w:rPr>
          <w:rFonts w:ascii="Cambria" w:hAnsi="Cambria"/>
        </w:rPr>
      </w:pPr>
      <w:r w:rsidRPr="00D6137C">
        <w:rPr>
          <w:rFonts w:ascii="Cambria" w:eastAsia="Gungsuh" w:hAnsi="Cambria"/>
        </w:rPr>
        <w:t>ex:</w:t>
      </w:r>
    </w:p>
    <w:p w:rsidR="007D1F97" w:rsidRPr="004D3FCC" w:rsidRDefault="007D1F97" w:rsidP="00C04740">
      <w:pPr>
        <w:ind w:leftChars="200" w:left="31680"/>
        <w:rPr>
          <w:rFonts w:ascii="Cambria" w:hAnsi="Cambria"/>
        </w:rPr>
      </w:pPr>
      <w:r w:rsidRPr="004D3FCC">
        <w:rPr>
          <w:rFonts w:ascii="Cambria" w:hAnsi="Cambria"/>
        </w:rPr>
        <w:t>c</w:t>
      </w:r>
      <w:r>
        <w:rPr>
          <w:rFonts w:ascii="Cambria" w:hAnsi="Cambria"/>
        </w:rPr>
        <w:t xml:space="preserve"> </w:t>
      </w:r>
      <w:r w:rsidRPr="004D3FCC">
        <w:rPr>
          <w:rFonts w:ascii="Cambria" w:hAnsi="Cambria"/>
        </w:rPr>
        <w:t xml:space="preserve"> .........   //</w:t>
      </w:r>
      <w:r>
        <w:rPr>
          <w:rFonts w:ascii="Cambria" w:hAnsi="Cambria"/>
        </w:rPr>
        <w:t>if begin with c , the line is comment.</w:t>
      </w:r>
    </w:p>
    <w:p w:rsidR="007D1F97" w:rsidRPr="004132DE" w:rsidRDefault="007D1F97" w:rsidP="00C04740">
      <w:pPr>
        <w:ind w:leftChars="200" w:left="31680"/>
        <w:rPr>
          <w:rFonts w:ascii="Cambria" w:hAnsi="Cambria"/>
        </w:rPr>
      </w:pPr>
      <w:r w:rsidRPr="004D3FCC">
        <w:rPr>
          <w:rFonts w:ascii="Cambria" w:eastAsia="Gungsuh" w:hAnsi="Cambria"/>
        </w:rPr>
        <w:t>p cnf 2 2</w:t>
      </w:r>
      <w:r>
        <w:rPr>
          <w:rFonts w:ascii="Cambria" w:eastAsia="Gungsuh" w:hAnsi="Cambria"/>
        </w:rPr>
        <w:t xml:space="preserve"> </w:t>
      </w:r>
      <w:r>
        <w:rPr>
          <w:rFonts w:ascii="Cambria" w:hAnsi="Cambria"/>
        </w:rPr>
        <w:t xml:space="preserve"> </w:t>
      </w:r>
      <w:r w:rsidRPr="004D3FCC">
        <w:rPr>
          <w:rFonts w:ascii="Cambria" w:eastAsia="Gungsuh" w:hAnsi="Cambria"/>
        </w:rPr>
        <w:t xml:space="preserve">// 1st number: total </w:t>
      </w:r>
      <w:r>
        <w:rPr>
          <w:rFonts w:ascii="Cambria" w:hAnsi="Cambria"/>
        </w:rPr>
        <w:t>variable count</w:t>
      </w:r>
      <w:r w:rsidRPr="004D3FCC">
        <w:rPr>
          <w:rFonts w:ascii="Cambria" w:eastAsia="Gungsuh" w:hAnsi="Cambria"/>
        </w:rPr>
        <w:t xml:space="preserve"> , 2nd number: total </w:t>
      </w:r>
      <w:r>
        <w:rPr>
          <w:rFonts w:ascii="Cambria" w:hAnsi="Cambria"/>
        </w:rPr>
        <w:t>clause count</w:t>
      </w:r>
    </w:p>
    <w:p w:rsidR="007D1F97" w:rsidRPr="004D3FCC" w:rsidRDefault="007D1F97" w:rsidP="00C04740">
      <w:pPr>
        <w:ind w:leftChars="200" w:left="31680" w:firstLineChars="50" w:firstLine="31680"/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 xml:space="preserve">1 2 0   </w:t>
      </w:r>
      <w:r>
        <w:rPr>
          <w:rFonts w:ascii="Cambria" w:hAnsi="Cambria"/>
        </w:rPr>
        <w:t xml:space="preserve"> </w:t>
      </w:r>
      <w:r w:rsidRPr="004D3FCC">
        <w:rPr>
          <w:rFonts w:ascii="Cambria" w:eastAsia="Gungsuh" w:hAnsi="Cambria"/>
        </w:rPr>
        <w:t xml:space="preserve">//1: 1st </w:t>
      </w:r>
      <w:r>
        <w:rPr>
          <w:rFonts w:ascii="Cambria" w:hAnsi="Cambria"/>
        </w:rPr>
        <w:t>variable</w:t>
      </w:r>
      <w:r w:rsidRPr="004D3FCC">
        <w:rPr>
          <w:rFonts w:ascii="Cambria" w:eastAsia="Gungsuh" w:hAnsi="Cambria"/>
        </w:rPr>
        <w:t xml:space="preserve">, 2: 2nd </w:t>
      </w:r>
      <w:r>
        <w:rPr>
          <w:rFonts w:ascii="Cambria" w:hAnsi="Cambria"/>
        </w:rPr>
        <w:t>variable</w:t>
      </w:r>
      <w:r w:rsidRPr="004D3FCC">
        <w:rPr>
          <w:rFonts w:ascii="Cambria" w:eastAsia="Gungsuh" w:hAnsi="Cambria"/>
        </w:rPr>
        <w:t>, 0: end line symbol</w:t>
      </w:r>
    </w:p>
    <w:p w:rsidR="007D1F97" w:rsidRPr="004D3FCC" w:rsidRDefault="007D1F97" w:rsidP="00C04740">
      <w:pPr>
        <w:ind w:leftChars="200" w:left="31680"/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-1 -2 0</w:t>
      </w:r>
      <w:r w:rsidRPr="004D3FCC">
        <w:rPr>
          <w:rFonts w:ascii="Cambria" w:eastAsia="Gungsuh" w:hAnsi="Cambria"/>
        </w:rPr>
        <w:tab/>
      </w:r>
      <w:r>
        <w:rPr>
          <w:rFonts w:ascii="Cambria" w:hAnsi="Cambria"/>
        </w:rPr>
        <w:t xml:space="preserve"> </w:t>
      </w:r>
      <w:r w:rsidRPr="004D3FCC">
        <w:rPr>
          <w:rFonts w:ascii="Cambria" w:eastAsia="Gungsuh" w:hAnsi="Cambria"/>
        </w:rPr>
        <w:t xml:space="preserve">//1: 1st </w:t>
      </w:r>
      <w:r>
        <w:rPr>
          <w:rFonts w:ascii="Cambria" w:hAnsi="Cambria"/>
        </w:rPr>
        <w:t>variable(complemented)</w:t>
      </w:r>
      <w:r w:rsidRPr="004D3FCC">
        <w:rPr>
          <w:rFonts w:ascii="Cambria" w:eastAsia="Gungsuh" w:hAnsi="Cambria"/>
        </w:rPr>
        <w:t xml:space="preserve">, 2: 2nd </w:t>
      </w:r>
      <w:r>
        <w:rPr>
          <w:rFonts w:ascii="Cambria" w:hAnsi="Cambria"/>
        </w:rPr>
        <w:t>variable(complemented)</w:t>
      </w:r>
      <w:r w:rsidRPr="004D3FCC">
        <w:rPr>
          <w:rFonts w:ascii="Cambria" w:eastAsia="Gungsuh" w:hAnsi="Cambria"/>
        </w:rPr>
        <w:t>, 0: end line symbol</w:t>
      </w:r>
    </w:p>
    <w:p w:rsidR="007D1F97" w:rsidRDefault="007D1F97" w:rsidP="00061AA0">
      <w:pPr>
        <w:rPr>
          <w:rFonts w:ascii="Cambria" w:hAnsi="Cambria"/>
        </w:rPr>
      </w:pPr>
    </w:p>
    <w:p w:rsidR="007D1F97" w:rsidRDefault="007D1F97" w:rsidP="00061AA0">
      <w:pPr>
        <w:rPr>
          <w:rFonts w:ascii="Cambria" w:hAnsi="Cambria"/>
        </w:rPr>
      </w:pPr>
    </w:p>
    <w:p w:rsidR="007D1F97" w:rsidRDefault="007D1F97" w:rsidP="00061AA0">
      <w:pPr>
        <w:rPr>
          <w:rFonts w:ascii="Cambria" w:hAnsi="Cambria"/>
        </w:rPr>
      </w:pPr>
    </w:p>
    <w:p w:rsidR="007D1F97" w:rsidRDefault="007D1F97" w:rsidP="00061AA0">
      <w:pPr>
        <w:rPr>
          <w:rFonts w:ascii="Cambria" w:hAnsi="Cambria"/>
        </w:rPr>
      </w:pPr>
    </w:p>
    <w:p w:rsidR="007D1F97" w:rsidRPr="004D3FCC" w:rsidRDefault="007D1F97" w:rsidP="00061AA0">
      <w:pPr>
        <w:pBdr>
          <w:bottom w:val="single" w:sz="12" w:space="1" w:color="auto"/>
        </w:pBdr>
        <w:rPr>
          <w:rFonts w:ascii="Cambria" w:eastAsia="Gungsuh" w:hAnsi="Cambria"/>
          <w:b/>
          <w:sz w:val="32"/>
          <w:szCs w:val="32"/>
        </w:rPr>
      </w:pPr>
      <w:r w:rsidRPr="004D3FCC">
        <w:rPr>
          <w:rFonts w:ascii="Cambria" w:eastAsia="Gungsuh" w:hAnsi="Cambria"/>
          <w:b/>
          <w:sz w:val="32"/>
          <w:szCs w:val="32"/>
        </w:rPr>
        <w:t>Output Spec</w:t>
      </w:r>
    </w:p>
    <w:p w:rsidR="007D1F97" w:rsidRDefault="007D1F97" w:rsidP="00061AA0">
      <w:pPr>
        <w:rPr>
          <w:rFonts w:ascii="Cambria" w:hAnsi="Cambria"/>
          <w:color w:val="FF0000"/>
        </w:rPr>
      </w:pPr>
      <w:r w:rsidRPr="004D3FCC">
        <w:rPr>
          <w:rFonts w:ascii="Cambria" w:eastAsia="Gungsuh" w:hAnsi="Cambria"/>
        </w:rPr>
        <w:t xml:space="preserve">1. You must output your answer as </w:t>
      </w:r>
      <w:r w:rsidRPr="004D3FCC">
        <w:rPr>
          <w:rFonts w:ascii="Cambria" w:eastAsia="Gungsuh" w:hAnsi="Cambria"/>
          <w:color w:val="FF0000"/>
        </w:rPr>
        <w:t>“s SATISFIABLE”</w:t>
      </w:r>
      <w:r w:rsidRPr="004D3FCC">
        <w:rPr>
          <w:rFonts w:ascii="Cambria" w:eastAsia="Gungsuh" w:hAnsi="Cambria"/>
        </w:rPr>
        <w:t xml:space="preserve"> and </w:t>
      </w:r>
      <w:r w:rsidRPr="004D3FCC">
        <w:rPr>
          <w:rFonts w:ascii="Cambria" w:eastAsia="Gungsuh" w:hAnsi="Cambria"/>
          <w:color w:val="FF0000"/>
        </w:rPr>
        <w:t>a</w:t>
      </w:r>
      <w:r>
        <w:rPr>
          <w:rFonts w:ascii="Cambria" w:hAnsi="Cambria"/>
          <w:color w:val="FF0000"/>
        </w:rPr>
        <w:t xml:space="preserve"> set of satisfying patterns for variables</w:t>
      </w:r>
      <w:r w:rsidRPr="004D3FCC">
        <w:rPr>
          <w:rFonts w:ascii="Cambria" w:eastAsia="Gungsuh" w:hAnsi="Cambria"/>
          <w:color w:val="FF0000"/>
        </w:rPr>
        <w:t xml:space="preserve"> </w:t>
      </w:r>
      <w:r w:rsidRPr="004D3FCC">
        <w:rPr>
          <w:rFonts w:ascii="Cambria" w:eastAsia="Gungsuh" w:hAnsi="Cambria"/>
          <w:color w:val="000000"/>
        </w:rPr>
        <w:t xml:space="preserve"> if  the answer of input file is satisfiable, else</w:t>
      </w:r>
      <w:r w:rsidRPr="004D3FCC">
        <w:rPr>
          <w:rFonts w:ascii="Cambria" w:eastAsia="Gungsuh" w:hAnsi="Cambria"/>
        </w:rPr>
        <w:t xml:space="preserve"> output </w:t>
      </w:r>
      <w:r w:rsidRPr="004D3FCC">
        <w:rPr>
          <w:rFonts w:ascii="Cambria" w:eastAsia="Gungsuh" w:hAnsi="Cambria"/>
          <w:color w:val="FF0000"/>
        </w:rPr>
        <w:t>the string</w:t>
      </w:r>
      <w:r>
        <w:rPr>
          <w:rFonts w:ascii="Cambria" w:hAnsi="Cambria"/>
          <w:color w:val="FF0000"/>
        </w:rPr>
        <w:t xml:space="preserve"> </w:t>
      </w:r>
    </w:p>
    <w:p w:rsidR="007D1F97" w:rsidRPr="00081642" w:rsidRDefault="007D1F97" w:rsidP="00061AA0">
      <w:pPr>
        <w:rPr>
          <w:rFonts w:ascii="Cambria" w:hAnsi="Cambria"/>
        </w:rPr>
      </w:pPr>
      <w:r w:rsidRPr="004D3FCC">
        <w:rPr>
          <w:rFonts w:ascii="Cambria" w:eastAsia="Gungsuh" w:hAnsi="Cambria"/>
          <w:color w:val="FF0000"/>
        </w:rPr>
        <w:t>“s</w:t>
      </w:r>
      <w:r>
        <w:rPr>
          <w:rFonts w:ascii="Cambria" w:hAnsi="Cambria"/>
          <w:color w:val="FF0000"/>
        </w:rPr>
        <w:t xml:space="preserve"> </w:t>
      </w:r>
      <w:r w:rsidRPr="004D3FCC">
        <w:rPr>
          <w:rFonts w:ascii="Cambria" w:eastAsia="Gungsuh" w:hAnsi="Cambria"/>
          <w:color w:val="FF0000"/>
        </w:rPr>
        <w:t>UNSATISFIABLE”</w:t>
      </w:r>
      <w:r>
        <w:rPr>
          <w:rFonts w:ascii="Cambria" w:hAnsi="Cambria"/>
        </w:rPr>
        <w:t xml:space="preserve"> in .sat file.</w:t>
      </w:r>
    </w:p>
    <w:p w:rsidR="007D1F97" w:rsidRDefault="007D1F97" w:rsidP="006459EC">
      <w:pPr>
        <w:rPr>
          <w:rFonts w:ascii="Cambria" w:hAnsi="Cambria"/>
        </w:rPr>
      </w:pPr>
      <w:r w:rsidRPr="004D3FCC">
        <w:rPr>
          <w:rFonts w:ascii="Cambria" w:eastAsia="Gungsuh" w:hAnsi="Cambria"/>
        </w:rPr>
        <w:t xml:space="preserve">2. </w:t>
      </w:r>
      <w:r>
        <w:rPr>
          <w:rFonts w:ascii="Cambria" w:hAnsi="Cambria"/>
        </w:rPr>
        <w:t>O</w:t>
      </w:r>
      <w:r w:rsidRPr="004D3FCC">
        <w:rPr>
          <w:rFonts w:ascii="Cambria" w:eastAsia="Gungsuh" w:hAnsi="Cambria"/>
        </w:rPr>
        <w:t xml:space="preserve">utput file must have </w:t>
      </w:r>
      <w:r w:rsidRPr="004D3FCC">
        <w:rPr>
          <w:rFonts w:ascii="Cambria" w:eastAsia="Gungsuh" w:hAnsi="Cambria"/>
          <w:color w:val="FF0000"/>
        </w:rPr>
        <w:t xml:space="preserve">the same name </w:t>
      </w:r>
      <w:r w:rsidRPr="00081642">
        <w:rPr>
          <w:rFonts w:ascii="Cambria" w:eastAsia="Gungsuh" w:hAnsi="Cambria"/>
          <w:color w:val="000000"/>
        </w:rPr>
        <w:t>and</w:t>
      </w:r>
      <w:r w:rsidRPr="004D3FCC">
        <w:rPr>
          <w:rFonts w:ascii="Cambria" w:eastAsia="Gungsuh" w:hAnsi="Cambria"/>
          <w:color w:val="FF0000"/>
        </w:rPr>
        <w:t xml:space="preserve"> directory</w:t>
      </w:r>
      <w:r w:rsidRPr="004D3FCC">
        <w:rPr>
          <w:rFonts w:ascii="Cambria" w:eastAsia="Gungsuh" w:hAnsi="Cambria"/>
        </w:rPr>
        <w:t xml:space="preserve"> as input file.</w:t>
      </w:r>
    </w:p>
    <w:p w:rsidR="007D1F97" w:rsidRDefault="007D1F97" w:rsidP="006459EC">
      <w:pPr>
        <w:rPr>
          <w:rFonts w:ascii="Cambria" w:hAnsi="Cambria"/>
        </w:rPr>
      </w:pP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ex1: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input:  test1.cnf: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p cnf 2 2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1 2 0</w:t>
      </w:r>
    </w:p>
    <w:p w:rsidR="007D1F97" w:rsidRDefault="007D1F97" w:rsidP="006459EC">
      <w:pPr>
        <w:rPr>
          <w:rFonts w:ascii="Cambria" w:hAnsi="Cambria"/>
        </w:rPr>
      </w:pPr>
      <w:r w:rsidRPr="004D3FCC">
        <w:rPr>
          <w:rFonts w:ascii="Cambria" w:eastAsia="Gungsuh" w:hAnsi="Cambria"/>
        </w:rPr>
        <w:t>-1 -2 0</w:t>
      </w:r>
    </w:p>
    <w:p w:rsidR="007D1F97" w:rsidRPr="004D3FCC" w:rsidRDefault="007D1F97" w:rsidP="006459EC">
      <w:pPr>
        <w:rPr>
          <w:rFonts w:ascii="Cambria" w:hAnsi="Cambria"/>
        </w:rPr>
      </w:pP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output:</w:t>
      </w:r>
      <w:r w:rsidRPr="004D3FCC">
        <w:rPr>
          <w:rFonts w:ascii="Cambria" w:eastAsia="Gungsuh" w:hAnsi="Cambria"/>
        </w:rPr>
        <w:tab/>
        <w:t>test1.sat: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s SATISFIABLE</w:t>
      </w:r>
    </w:p>
    <w:p w:rsidR="007D1F97" w:rsidRPr="004D3FCC" w:rsidRDefault="007D1F97" w:rsidP="006459EC">
      <w:pPr>
        <w:rPr>
          <w:rFonts w:ascii="Cambria" w:hAnsi="Cambria"/>
        </w:rPr>
      </w:pPr>
      <w:r w:rsidRPr="004D3FCC">
        <w:rPr>
          <w:rFonts w:ascii="Cambria" w:eastAsia="Gungsuh" w:hAnsi="Cambria"/>
        </w:rPr>
        <w:t>v 1 -2 0</w:t>
      </w:r>
    </w:p>
    <w:p w:rsidR="007D1F97" w:rsidRPr="004D3FCC" w:rsidRDefault="007D1F97" w:rsidP="006459EC">
      <w:pPr>
        <w:rPr>
          <w:rFonts w:ascii="Cambria" w:hAnsi="Cambria"/>
        </w:rPr>
      </w:pPr>
    </w:p>
    <w:p w:rsidR="007D1F97" w:rsidRPr="004D3FCC" w:rsidRDefault="007D1F97" w:rsidP="00061AA0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ex2: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input:</w:t>
      </w:r>
      <w:r w:rsidRPr="004D3FCC">
        <w:rPr>
          <w:rFonts w:ascii="Cambria" w:eastAsia="Gungsuh" w:hAnsi="Cambria"/>
        </w:rPr>
        <w:tab/>
        <w:t>test2.cnf: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p cnf 3 4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1 -2 0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1 3 0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2 -3 0</w:t>
      </w: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-1 0</w:t>
      </w:r>
    </w:p>
    <w:p w:rsidR="007D1F97" w:rsidRPr="004D3FCC" w:rsidRDefault="007D1F97" w:rsidP="006459EC">
      <w:pPr>
        <w:rPr>
          <w:rFonts w:ascii="Cambria" w:eastAsia="Gungsuh" w:hAnsi="Cambria"/>
        </w:rPr>
      </w:pPr>
    </w:p>
    <w:p w:rsidR="007D1F97" w:rsidRPr="004D3FCC" w:rsidRDefault="007D1F97" w:rsidP="00291327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output:</w:t>
      </w:r>
      <w:r w:rsidRPr="004D3FCC">
        <w:rPr>
          <w:rFonts w:ascii="Cambria" w:eastAsia="Gungsuh" w:hAnsi="Cambria"/>
        </w:rPr>
        <w:tab/>
        <w:t>test2.sat:</w:t>
      </w:r>
    </w:p>
    <w:p w:rsidR="007D1F97" w:rsidRPr="004D3FCC" w:rsidRDefault="007D1F97" w:rsidP="00291327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>s UNSATISFIABLE</w:t>
      </w:r>
    </w:p>
    <w:p w:rsidR="007D1F97" w:rsidRPr="004D3FCC" w:rsidRDefault="007D1F97" w:rsidP="006459EC">
      <w:pPr>
        <w:rPr>
          <w:rFonts w:ascii="Cambria" w:eastAsia="Gungsuh" w:hAnsi="Cambria"/>
        </w:rPr>
      </w:pPr>
    </w:p>
    <w:p w:rsidR="007D1F97" w:rsidRPr="004D3FCC" w:rsidRDefault="007D1F97" w:rsidP="006459EC">
      <w:pPr>
        <w:rPr>
          <w:rFonts w:ascii="Cambria" w:eastAsia="Gungsuh" w:hAnsi="Cambria"/>
        </w:rPr>
      </w:pPr>
      <w:r w:rsidRPr="004D3FCC">
        <w:rPr>
          <w:rFonts w:ascii="Cambria" w:eastAsia="Gungsuh" w:hAnsi="Cambria"/>
        </w:rPr>
        <w:t xml:space="preserve">3. You need to hand up your </w:t>
      </w:r>
      <w:r w:rsidRPr="00081642">
        <w:rPr>
          <w:rFonts w:ascii="Cambria" w:hAnsi="Cambria"/>
          <w:color w:val="FF0000"/>
        </w:rPr>
        <w:t xml:space="preserve">C/C++ </w:t>
      </w:r>
      <w:r w:rsidRPr="004D3FCC">
        <w:rPr>
          <w:rFonts w:ascii="Cambria" w:eastAsia="Gungsuh" w:hAnsi="Cambria"/>
          <w:color w:val="FF0000"/>
        </w:rPr>
        <w:t>code</w:t>
      </w:r>
      <w:r w:rsidRPr="00081642">
        <w:rPr>
          <w:rFonts w:ascii="Cambria" w:hAnsi="Cambria"/>
          <w:color w:val="000000"/>
        </w:rPr>
        <w:t>,</w:t>
      </w:r>
      <w:r w:rsidRPr="004D3FCC">
        <w:rPr>
          <w:rFonts w:ascii="Cambria" w:eastAsia="Gungsuh" w:hAnsi="Cambria"/>
          <w:color w:val="FF0000"/>
        </w:rPr>
        <w:t xml:space="preserve"> exe file</w:t>
      </w:r>
      <w:r>
        <w:rPr>
          <w:rFonts w:ascii="Cambria" w:hAnsi="Cambria"/>
          <w:color w:val="FF0000"/>
        </w:rPr>
        <w:t xml:space="preserve">, </w:t>
      </w:r>
      <w:r w:rsidRPr="00497D66">
        <w:rPr>
          <w:rFonts w:ascii="Cambria" w:hAnsi="Cambria"/>
        </w:rPr>
        <w:t>and your</w:t>
      </w:r>
      <w:r>
        <w:rPr>
          <w:rFonts w:ascii="Cambria" w:hAnsi="Cambria"/>
          <w:color w:val="FF0000"/>
        </w:rPr>
        <w:t xml:space="preserve"> </w:t>
      </w:r>
      <w:r w:rsidRPr="00497D66">
        <w:rPr>
          <w:rFonts w:ascii="Cambria" w:hAnsi="Cambria"/>
          <w:color w:val="FF0000"/>
        </w:rPr>
        <w:t>Environment</w:t>
      </w:r>
      <w:r w:rsidRPr="00497D66">
        <w:rPr>
          <w:rFonts w:ascii="Cambria" w:eastAsia="Gungsuh" w:hAnsi="Cambria"/>
          <w:color w:val="FF0000"/>
        </w:rPr>
        <w:t xml:space="preserve"> </w:t>
      </w:r>
      <w:r>
        <w:rPr>
          <w:rFonts w:ascii="Cambria" w:hAnsi="Cambria"/>
          <w:color w:val="FF0000"/>
        </w:rPr>
        <w:t>description</w:t>
      </w:r>
      <w:r>
        <w:rPr>
          <w:rFonts w:ascii="Cambria" w:hAnsi="Cambria"/>
        </w:rPr>
        <w:t xml:space="preserve"> (windows or Linux) </w:t>
      </w:r>
      <w:r w:rsidRPr="004D3FCC">
        <w:rPr>
          <w:rFonts w:ascii="Cambria" w:eastAsia="Gungsuh" w:hAnsi="Cambria"/>
        </w:rPr>
        <w:t xml:space="preserve">to </w:t>
      </w:r>
      <w:r w:rsidRPr="004D3FCC">
        <w:rPr>
          <w:rFonts w:ascii="Cambria" w:eastAsia="Gungsuh" w:hAnsi="Cambria"/>
          <w:color w:val="FF0000"/>
        </w:rPr>
        <w:t>E3</w:t>
      </w:r>
      <w:r w:rsidRPr="004D3FCC">
        <w:rPr>
          <w:rFonts w:ascii="Cambria" w:eastAsia="Gungsuh" w:hAnsi="Cambria"/>
        </w:rPr>
        <w:t>.(</w:t>
      </w:r>
      <w:r>
        <w:rPr>
          <w:rFonts w:ascii="Cambria" w:hAnsi="Cambria"/>
        </w:rPr>
        <w:t>Project1_</w:t>
      </w:r>
      <w:r w:rsidRPr="004D3FCC">
        <w:rPr>
          <w:rFonts w:ascii="Cambria" w:eastAsia="Gungsuh" w:hAnsi="Cambria"/>
        </w:rPr>
        <w:t xml:space="preserve">studentID.cpp, </w:t>
      </w:r>
      <w:r>
        <w:rPr>
          <w:rFonts w:ascii="Cambria" w:hAnsi="Cambria"/>
        </w:rPr>
        <w:t>Project1_</w:t>
      </w:r>
      <w:r w:rsidRPr="004D3FCC">
        <w:rPr>
          <w:rFonts w:ascii="Cambria" w:eastAsia="Gungsuh" w:hAnsi="Cambria"/>
        </w:rPr>
        <w:t>studentID.exe</w:t>
      </w:r>
      <w:r>
        <w:rPr>
          <w:rFonts w:ascii="Cambria" w:hAnsi="Cambria"/>
        </w:rPr>
        <w:t>, environment.txt</w:t>
      </w:r>
      <w:r w:rsidRPr="004D3FCC">
        <w:rPr>
          <w:rFonts w:ascii="Cambria" w:eastAsia="Gungsuh" w:hAnsi="Cambria"/>
        </w:rPr>
        <w:t>)</w:t>
      </w:r>
    </w:p>
    <w:sectPr w:rsidR="007D1F97" w:rsidRPr="004D3FCC" w:rsidSect="005C3FE8">
      <w:pgSz w:w="11906" w:h="16838"/>
      <w:pgMar w:top="1418" w:right="1418" w:bottom="1418" w:left="1418" w:header="851" w:footer="992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1F97" w:rsidRDefault="007D1F97" w:rsidP="005C3FE8">
      <w:r>
        <w:separator/>
      </w:r>
    </w:p>
  </w:endnote>
  <w:endnote w:type="continuationSeparator" w:id="0">
    <w:p w:rsidR="007D1F97" w:rsidRDefault="007D1F97" w:rsidP="005C3F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1F97" w:rsidRDefault="007D1F97" w:rsidP="005C3FE8">
      <w:r>
        <w:separator/>
      </w:r>
    </w:p>
  </w:footnote>
  <w:footnote w:type="continuationSeparator" w:id="0">
    <w:p w:rsidR="007D1F97" w:rsidRDefault="007D1F97" w:rsidP="005C3F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C3FE8"/>
    <w:rsid w:val="00061AA0"/>
    <w:rsid w:val="00065A4F"/>
    <w:rsid w:val="00081642"/>
    <w:rsid w:val="000E0C29"/>
    <w:rsid w:val="00144651"/>
    <w:rsid w:val="00200369"/>
    <w:rsid w:val="00291327"/>
    <w:rsid w:val="00315B4D"/>
    <w:rsid w:val="00355792"/>
    <w:rsid w:val="003E5F0C"/>
    <w:rsid w:val="004132DE"/>
    <w:rsid w:val="00430E46"/>
    <w:rsid w:val="00497D66"/>
    <w:rsid w:val="004D3FCC"/>
    <w:rsid w:val="005C3FE8"/>
    <w:rsid w:val="005D4F2A"/>
    <w:rsid w:val="006459EC"/>
    <w:rsid w:val="00671A5B"/>
    <w:rsid w:val="0077047E"/>
    <w:rsid w:val="007D136A"/>
    <w:rsid w:val="007D1F97"/>
    <w:rsid w:val="007F2347"/>
    <w:rsid w:val="00887C34"/>
    <w:rsid w:val="009D63C8"/>
    <w:rsid w:val="00AB4AFF"/>
    <w:rsid w:val="00B311E8"/>
    <w:rsid w:val="00BC1D7B"/>
    <w:rsid w:val="00BE7493"/>
    <w:rsid w:val="00BF6E62"/>
    <w:rsid w:val="00C04740"/>
    <w:rsid w:val="00C91BD7"/>
    <w:rsid w:val="00CF362A"/>
    <w:rsid w:val="00D6137C"/>
    <w:rsid w:val="00D72137"/>
    <w:rsid w:val="00EA090E"/>
    <w:rsid w:val="00EA2613"/>
    <w:rsid w:val="00F14604"/>
    <w:rsid w:val="00F17674"/>
    <w:rsid w:val="00F27A78"/>
    <w:rsid w:val="00FE3B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新細明體" w:hAnsi="Calibri" w:cs="Times New Roman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136A"/>
    <w:pPr>
      <w:widowControl w:val="0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5C3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5C3FE8"/>
    <w:rPr>
      <w:rFonts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semiHidden/>
    <w:rsid w:val="005C3FE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5C3FE8"/>
    <w:rPr>
      <w:rFonts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216</TotalTime>
  <Pages>2</Pages>
  <Words>218</Words>
  <Characters>1244</Characters>
  <Application>Microsoft Office Outlook</Application>
  <DocSecurity>0</DocSecurity>
  <Lines>0</Lines>
  <Paragraphs>0</Paragraphs>
  <ScaleCrop>false</ScaleCrop>
  <Company>National Chiao Tung University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UKY</dc:creator>
  <cp:keywords/>
  <dc:description/>
  <cp:lastModifiedBy>Kai-Chiang Wu</cp:lastModifiedBy>
  <cp:revision>13</cp:revision>
  <cp:lastPrinted>2014-03-18T12:48:00Z</cp:lastPrinted>
  <dcterms:created xsi:type="dcterms:W3CDTF">2014-02-28T16:50:00Z</dcterms:created>
  <dcterms:modified xsi:type="dcterms:W3CDTF">2014-03-27T04:53:00Z</dcterms:modified>
</cp:coreProperties>
</file>